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98" w:rsidRDefault="00837589">
      <w:pPr>
        <w:pStyle w:val="afa"/>
      </w:pPr>
      <w:r>
        <w:t>василовская ксения</w:t>
      </w:r>
    </w:p>
    <w:p w:rsidR="00691475" w:rsidRPr="00837589" w:rsidRDefault="002A7198" w:rsidP="002A7198">
      <w:pPr>
        <w:pStyle w:val="afa"/>
        <w:ind w:left="3" w:firstLine="1"/>
      </w:pPr>
      <w:r>
        <w:t xml:space="preserve">   </w:t>
      </w:r>
      <w:r w:rsidRPr="00A85B6F">
        <w:rPr>
          <w:noProof/>
          <w:lang w:eastAsia="ru-RU"/>
        </w:rPr>
        <mc:AlternateContent>
          <mc:Choice Requires="wpg">
            <w:drawing>
              <wp:inline distT="0" distB="0" distL="0" distR="0" wp14:anchorId="4EED699A" wp14:editId="04F91A0E">
                <wp:extent cx="329184" cy="329184"/>
                <wp:effectExtent l="0" t="0" r="0" b="0"/>
                <wp:docPr id="9" name="Группа 322" descr="Значок электронной почты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29184" cy="329184"/>
                        </a:xfrm>
                      </wpg:grpSpPr>
                      <wps:wsp>
                        <wps:cNvPr id="10" name="Овал 10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 11"/>
                        <wps:cNvSpPr>
                          <a:spLocks noEditPoints="1"/>
                        </wps:cNvSpPr>
                        <wps:spPr bwMode="auto">
                          <a:xfrm>
                            <a:off x="57057" y="87598"/>
                            <a:ext cx="206375" cy="153988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31849" id="Группа 322" o:spid="_x0000_s1026" alt="Значок электронной почты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B3eF/JMDAAA&#13;&#10;jTcAAA4AAAAAAAAAAAAAAAAALgIAAGRycy9lMm9Eb2MueG1sUEsBAi0AFAAGAAgAAAAhANsnw1zc&#13;&#10;AAAACAEAAA8AAAAAAAAAAAAAAAAApg4AAGRycy9kb3ducmV2LnhtbFBLBQYAAAAABAAEAPMAAACv&#13;&#10;DwAAAAA=&#13;&#10;">
                <v:oval id="Овал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e3ab47 [3204]" stroked="f" strokeweight="1pt">
                  <v:stroke joinstyle="miter"/>
                </v:oval>
                <v:shape id="Полилиния 11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0e0b05 [3215]" strokecolor="#0e0b05 [3215]" strokeweight="0">
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 xml:space="preserve">                    </w:t>
      </w:r>
      <w:r w:rsidRPr="00A85B6F">
        <w:rPr>
          <w:noProof/>
          <w:lang w:eastAsia="ru-RU"/>
        </w:rPr>
        <mc:AlternateContent>
          <mc:Choice Requires="wpg">
            <w:drawing>
              <wp:inline distT="0" distB="0" distL="0" distR="0" wp14:anchorId="2BCF0401" wp14:editId="3FD973E7">
                <wp:extent cx="329184" cy="329184"/>
                <wp:effectExtent l="0" t="0" r="0" b="0"/>
                <wp:docPr id="12" name="Группа 303" descr="Значок телефон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38328" cy="338328"/>
                        </a:xfrm>
                      </wpg:grpSpPr>
                      <wps:wsp>
                        <wps:cNvPr id="13" name="Овал 13"/>
                        <wps:cNvSpPr/>
                        <wps:spPr>
                          <a:xfrm>
                            <a:off x="0" y="0"/>
                            <a:ext cx="338328" cy="3383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илиния 3"/>
                        <wps:cNvSpPr>
                          <a:spLocks noEditPoints="1"/>
                        </wps:cNvSpPr>
                        <wps:spPr bwMode="auto">
                          <a:xfrm>
                            <a:off x="57245" y="92170"/>
                            <a:ext cx="223838" cy="153988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18B02" id="Группа 303" o:spid="_x0000_s1026" alt="Значок телефона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">
                <v:oval id="Овал 13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" fillcolor="#e3ab47 [3204]" stroked="f" strokeweight="1pt">
                  <v:stroke joinstyle="miter"/>
                </v:oval>
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0e0b05 [3215]" strokecolor="#0e0b05 [3215]" strokeweight="0">
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t xml:space="preserve">      </w:t>
      </w:r>
    </w:p>
    <w:p w:rsidR="00793F90" w:rsidRPr="002A7198" w:rsidRDefault="00837589" w:rsidP="00691475">
      <w:pPr>
        <w:pStyle w:val="a5"/>
        <w:ind w:left="2" w:firstLine="1"/>
      </w:pPr>
      <w:r>
        <w:rPr>
          <w:lang w:val="en-US"/>
        </w:rPr>
        <w:fldChar w:fldCharType="begin"/>
      </w:r>
      <w:r w:rsidRPr="00837589">
        <w:instrText xml:space="preserve"> </w:instrText>
      </w:r>
      <w:r>
        <w:rPr>
          <w:lang w:val="en-US"/>
        </w:rPr>
        <w:instrText>HYPERLINK</w:instrText>
      </w:r>
      <w:r w:rsidRPr="00837589">
        <w:instrText xml:space="preserve"> "</w:instrText>
      </w:r>
      <w:r>
        <w:rPr>
          <w:lang w:val="en-US"/>
        </w:rPr>
        <w:instrText>mailto</w:instrText>
      </w:r>
      <w:r w:rsidRPr="00837589">
        <w:instrText>:</w:instrText>
      </w:r>
      <w:r>
        <w:rPr>
          <w:lang w:val="en-US"/>
        </w:rPr>
        <w:instrText>ksenia</w:instrText>
      </w:r>
      <w:r w:rsidRPr="00837589">
        <w:instrText>-</w:instrText>
      </w:r>
      <w:r>
        <w:rPr>
          <w:lang w:val="en-US"/>
        </w:rPr>
        <w:instrText>molodcova</w:instrText>
      </w:r>
      <w:r w:rsidRPr="00837589">
        <w:instrText>@</w:instrText>
      </w:r>
      <w:r>
        <w:rPr>
          <w:lang w:val="en-US"/>
        </w:rPr>
        <w:instrText>mail</w:instrText>
      </w:r>
      <w:r w:rsidRPr="00837589">
        <w:instrText>.</w:instrText>
      </w:r>
      <w:r>
        <w:rPr>
          <w:lang w:val="en-US"/>
        </w:rPr>
        <w:instrText>ru</w:instrText>
      </w:r>
      <w:r w:rsidRPr="00837589">
        <w:instrText xml:space="preserve">" </w:instrText>
      </w:r>
      <w:r>
        <w:rPr>
          <w:lang w:val="en-US"/>
        </w:rPr>
        <w:fldChar w:fldCharType="separate"/>
      </w:r>
      <w:r w:rsidRPr="00DA15C7">
        <w:rPr>
          <w:rStyle w:val="aff3"/>
          <w:lang w:val="en-US"/>
        </w:rPr>
        <w:t>ksenia</w:t>
      </w:r>
      <w:r w:rsidRPr="00DA15C7">
        <w:rPr>
          <w:rStyle w:val="aff3"/>
        </w:rPr>
        <w:t>-</w:t>
      </w:r>
      <w:r w:rsidRPr="00DA15C7">
        <w:rPr>
          <w:rStyle w:val="aff3"/>
          <w:lang w:val="en-US"/>
        </w:rPr>
        <w:t>molodcova</w:t>
      </w:r>
      <w:r w:rsidRPr="00DA15C7">
        <w:rPr>
          <w:rStyle w:val="aff3"/>
        </w:rPr>
        <w:t>@</w:t>
      </w:r>
      <w:r w:rsidRPr="00DA15C7">
        <w:rPr>
          <w:rStyle w:val="aff3"/>
          <w:lang w:val="en-US"/>
        </w:rPr>
        <w:t>mail</w:t>
      </w:r>
      <w:r w:rsidRPr="00DA15C7">
        <w:rPr>
          <w:rStyle w:val="aff3"/>
        </w:rPr>
        <w:t>.</w:t>
      </w:r>
      <w:r w:rsidRPr="00DA15C7">
        <w:rPr>
          <w:rStyle w:val="aff3"/>
          <w:lang w:val="en-US"/>
        </w:rPr>
        <w:t>ru</w:t>
      </w:r>
      <w:r>
        <w:rPr>
          <w:lang w:val="en-US"/>
        </w:rPr>
        <w:fldChar w:fldCharType="end"/>
      </w:r>
      <w:r w:rsidR="002A7198">
        <w:t xml:space="preserve"> </w:t>
      </w:r>
      <w:r w:rsidR="002A7198">
        <w:t xml:space="preserve">                       </w:t>
      </w:r>
      <w:r w:rsidR="002A7198" w:rsidRPr="00837589">
        <w:t>+79851735545</w:t>
      </w:r>
      <w:r w:rsidR="002A7198">
        <w:t xml:space="preserve">   </w:t>
      </w:r>
    </w:p>
    <w:p w:rsidR="002A7198" w:rsidRPr="00837589" w:rsidRDefault="002A7198" w:rsidP="002A7198">
      <w:pPr>
        <w:pStyle w:val="a5"/>
      </w:pPr>
      <w:r>
        <w:t xml:space="preserve">              </w:t>
      </w:r>
    </w:p>
    <w:p w:rsidR="00793F90" w:rsidRPr="00837589" w:rsidRDefault="00837589">
      <w:pPr>
        <w:pStyle w:val="1"/>
      </w:pPr>
      <w:r>
        <w:t xml:space="preserve">личные </w:t>
      </w:r>
      <w:r w:rsidR="00691475">
        <w:t>КАЧЕСТВА</w:t>
      </w:r>
    </w:p>
    <w:p w:rsidR="00793F90" w:rsidRDefault="00691475" w:rsidP="00691475">
      <w:pPr>
        <w:pStyle w:val="af6"/>
        <w:numPr>
          <w:ilvl w:val="0"/>
          <w:numId w:val="18"/>
        </w:numPr>
      </w:pPr>
      <w:r>
        <w:t>КОММУНИКАБЕЛЬНОСТЬ И ОТВЕТСВЕННОСТЬ</w:t>
      </w:r>
    </w:p>
    <w:p w:rsidR="00691475" w:rsidRDefault="00691475" w:rsidP="00691475">
      <w:pPr>
        <w:pStyle w:val="af6"/>
        <w:numPr>
          <w:ilvl w:val="0"/>
          <w:numId w:val="18"/>
        </w:numPr>
      </w:pPr>
      <w:r>
        <w:t>ШИРОКИЕ ПОЗНАНИЯ В ОБЛАСТИ ЗДОРОВОГО ОБРАЗА ЖИЗНИ</w:t>
      </w:r>
    </w:p>
    <w:p w:rsidR="00691475" w:rsidRDefault="00691475" w:rsidP="00691475">
      <w:pPr>
        <w:pStyle w:val="af6"/>
        <w:numPr>
          <w:ilvl w:val="0"/>
          <w:numId w:val="18"/>
        </w:numPr>
      </w:pPr>
      <w:r>
        <w:t xml:space="preserve">ОТВЕТСТВЕННОСТЬ </w:t>
      </w:r>
    </w:p>
    <w:p w:rsidR="00691475" w:rsidRDefault="00691475" w:rsidP="00691475">
      <w:pPr>
        <w:pStyle w:val="af6"/>
        <w:numPr>
          <w:ilvl w:val="0"/>
          <w:numId w:val="18"/>
        </w:numPr>
      </w:pPr>
      <w:r>
        <w:t>УМЕНИЕ НАХОДИТЬ ПОДХОД К РАЗНЫМ ЛЮДЯМ</w:t>
      </w:r>
      <w:r w:rsidR="00C17B34">
        <w:t>, В ЧАСТНОСТИ К ДЕТЯМ</w:t>
      </w:r>
      <w:bookmarkStart w:id="0" w:name="_GoBack"/>
      <w:bookmarkEnd w:id="0"/>
    </w:p>
    <w:p w:rsidR="00691475" w:rsidRDefault="00691475" w:rsidP="00691475">
      <w:pPr>
        <w:pStyle w:val="af6"/>
        <w:ind w:left="720"/>
      </w:pPr>
    </w:p>
    <w:p w:rsidR="00793F90" w:rsidRDefault="0083758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823933</wp:posOffset>
                </wp:positionH>
                <wp:positionV relativeFrom="paragraph">
                  <wp:posOffset>478317</wp:posOffset>
                </wp:positionV>
                <wp:extent cx="0" cy="214009"/>
                <wp:effectExtent l="12700" t="0" r="25400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E466B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37.65pt" to="64.9pt,5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" strokecolor="#846b8e [3209]" strokeweight="3pt">
                <v:stroke joinstyle="miter"/>
              </v:line>
            </w:pict>
          </mc:Fallback>
        </mc:AlternateContent>
      </w:r>
      <w:r>
        <w:t>образование</w:t>
      </w:r>
    </w:p>
    <w:p w:rsidR="00793F90" w:rsidRDefault="00837589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21491" wp14:editId="1E9BCE41">
                <wp:simplePos x="0" y="0"/>
                <wp:positionH relativeFrom="column">
                  <wp:posOffset>826770</wp:posOffset>
                </wp:positionH>
                <wp:positionV relativeFrom="paragraph">
                  <wp:posOffset>256040</wp:posOffset>
                </wp:positionV>
                <wp:extent cx="0" cy="214009"/>
                <wp:effectExtent l="12700" t="0" r="25400" b="273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0B06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0.15pt" to="65.1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" strokecolor="#846b8e [3209]" strokeweight="3pt">
                <v:stroke joinstyle="miter"/>
              </v:line>
            </w:pict>
          </mc:Fallback>
        </mc:AlternateContent>
      </w:r>
      <w:r>
        <w:t>2006-2015    МБОУ СОШ №17</w:t>
      </w:r>
    </w:p>
    <w:p w:rsidR="00837589" w:rsidRPr="00837589" w:rsidRDefault="00837589" w:rsidP="00837589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21491" wp14:editId="1E9BCE41">
                <wp:simplePos x="0" y="0"/>
                <wp:positionH relativeFrom="column">
                  <wp:posOffset>836295</wp:posOffset>
                </wp:positionH>
                <wp:positionV relativeFrom="paragraph">
                  <wp:posOffset>252351</wp:posOffset>
                </wp:positionV>
                <wp:extent cx="0" cy="214009"/>
                <wp:effectExtent l="12700" t="0" r="25400" b="2730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C4B2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5pt,19.85pt" to="65.8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" strokecolor="#846b8e [3209]" strokeweight="3pt">
                <v:stroke joinstyle="miter"/>
              </v:line>
            </w:pict>
          </mc:Fallback>
        </mc:AlternateContent>
      </w:r>
      <w:r>
        <w:t xml:space="preserve">2016-2017    ЛИЦЕЙ НИУ ВШЭ </w:t>
      </w:r>
    </w:p>
    <w:p w:rsidR="00837589" w:rsidRDefault="00837589">
      <w:pPr>
        <w:pStyle w:val="a"/>
      </w:pPr>
      <w:r w:rsidRPr="00837589">
        <w:t xml:space="preserve">2017-2021    </w:t>
      </w:r>
      <w:r>
        <w:t>ГУ ВШЭ факультет лингвистики ОП «Иностранные языки и межкультурная коммуникация»</w:t>
      </w:r>
    </w:p>
    <w:p w:rsidR="00691475" w:rsidRDefault="00691475" w:rsidP="00691475">
      <w:pPr>
        <w:pStyle w:val="a"/>
        <w:numPr>
          <w:ilvl w:val="0"/>
          <w:numId w:val="0"/>
        </w:numPr>
        <w:ind w:left="216"/>
      </w:pPr>
    </w:p>
    <w:p w:rsidR="00793F90" w:rsidRDefault="0083758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21491" wp14:editId="1E9BCE41">
                <wp:simplePos x="0" y="0"/>
                <wp:positionH relativeFrom="column">
                  <wp:posOffset>1137583</wp:posOffset>
                </wp:positionH>
                <wp:positionV relativeFrom="paragraph">
                  <wp:posOffset>539115</wp:posOffset>
                </wp:positionV>
                <wp:extent cx="0" cy="214009"/>
                <wp:effectExtent l="12700" t="0" r="25400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BBE64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42.45pt" to="89.55pt,5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" strokecolor="#846b8e [3209]" strokeweight="3pt">
                <v:stroke joinstyle="miter"/>
              </v:line>
            </w:pict>
          </mc:Fallback>
        </mc:AlternateContent>
      </w:r>
      <w:r>
        <w:t>опыт работы</w:t>
      </w:r>
    </w:p>
    <w:p w:rsidR="00793F90" w:rsidRDefault="00837589" w:rsidP="00C17B34">
      <w:pPr>
        <w:pStyle w:val="af6"/>
        <w:numPr>
          <w:ilvl w:val="0"/>
          <w:numId w:val="19"/>
        </w:numPr>
      </w:pPr>
      <w:r>
        <w:t>2016-2017</w:t>
      </w:r>
      <w:r w:rsidR="00C17B34">
        <w:t xml:space="preserve">   </w:t>
      </w:r>
      <w:r>
        <w:t>Преподаватель английского языка в младших классах</w:t>
      </w:r>
    </w:p>
    <w:p w:rsidR="00691475" w:rsidRDefault="00691475" w:rsidP="00691475">
      <w:pPr>
        <w:pStyle w:val="af6"/>
        <w:ind w:left="723"/>
      </w:pPr>
    </w:p>
    <w:p w:rsidR="00793F90" w:rsidRDefault="00691475">
      <w:pPr>
        <w:pStyle w:val="1"/>
      </w:pPr>
      <w:r>
        <w:t>ВЛАДЕНИЕ ИНОСТРАННЫМИ ЯЗЫКАМИ</w:t>
      </w:r>
    </w:p>
    <w:p w:rsidR="00691475" w:rsidRDefault="00691475" w:rsidP="00837589">
      <w:pPr>
        <w:pStyle w:val="a"/>
        <w:sectPr w:rsidR="00691475">
          <w:headerReference w:type="default" r:id="rId8"/>
          <w:footerReference w:type="default" r:id="rId9"/>
          <w:headerReference w:type="first" r:id="rId10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:rsidR="00793F90" w:rsidRDefault="00691475" w:rsidP="00837589">
      <w:pPr>
        <w:pStyle w:val="a"/>
      </w:pPr>
      <w:r>
        <w:t xml:space="preserve">АНГЛИЙСКИЙ </w:t>
      </w:r>
      <w:r>
        <w:rPr>
          <w:lang w:val="en-US"/>
        </w:rPr>
        <w:t xml:space="preserve">                                      </w:t>
      </w:r>
    </w:p>
    <w:p w:rsidR="00691475" w:rsidRDefault="00691475" w:rsidP="00837589">
      <w:pPr>
        <w:pStyle w:val="a"/>
      </w:pPr>
      <w:r>
        <w:t>РУССКИЙ</w:t>
      </w:r>
    </w:p>
    <w:p w:rsidR="00691475" w:rsidRDefault="00691475" w:rsidP="00837589">
      <w:pPr>
        <w:pStyle w:val="a"/>
      </w:pPr>
      <w:r>
        <w:t>ИСПАНСКИЙ</w:t>
      </w:r>
    </w:p>
    <w:p w:rsidR="00691475" w:rsidRDefault="00691475" w:rsidP="00837589">
      <w:pPr>
        <w:pStyle w:val="a"/>
      </w:pPr>
      <w:r>
        <w:t>ТУРЕЦКИЙ</w:t>
      </w: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</w:pP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</w:pP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</w:pPr>
    </w:p>
    <w:p w:rsidR="00691475" w:rsidRDefault="00691475" w:rsidP="00691475">
      <w:pPr>
        <w:pStyle w:val="a"/>
        <w:numPr>
          <w:ilvl w:val="0"/>
          <w:numId w:val="0"/>
        </w:numPr>
      </w:pP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  <w:rPr>
          <w:lang w:val="en-US"/>
        </w:rPr>
      </w:pPr>
      <w:r>
        <w:rPr>
          <w:lang w:val="en-US"/>
        </w:rPr>
        <w:t>FLUENT</w:t>
      </w: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  <w:rPr>
          <w:lang w:val="en-US"/>
        </w:rPr>
      </w:pPr>
      <w:r>
        <w:rPr>
          <w:lang w:val="en-US"/>
        </w:rPr>
        <w:t xml:space="preserve">РОДНОЙ </w:t>
      </w:r>
    </w:p>
    <w:p w:rsidR="00691475" w:rsidRDefault="00691475" w:rsidP="00691475">
      <w:pPr>
        <w:pStyle w:val="a"/>
        <w:numPr>
          <w:ilvl w:val="0"/>
          <w:numId w:val="0"/>
        </w:numPr>
        <w:ind w:left="216" w:hanging="216"/>
        <w:rPr>
          <w:lang w:val="en-US"/>
        </w:rPr>
      </w:pPr>
      <w:r>
        <w:rPr>
          <w:lang w:val="en-US"/>
        </w:rPr>
        <w:t>СРЕДНИЙ</w:t>
      </w:r>
    </w:p>
    <w:p w:rsidR="00691475" w:rsidRPr="00691475" w:rsidRDefault="00691475" w:rsidP="00691475">
      <w:pPr>
        <w:pStyle w:val="a"/>
        <w:numPr>
          <w:ilvl w:val="0"/>
          <w:numId w:val="0"/>
        </w:numPr>
        <w:ind w:left="216" w:hanging="216"/>
      </w:pPr>
      <w:r>
        <w:rPr>
          <w:lang w:val="en-US"/>
        </w:rPr>
        <w:t>НАЧАЛЬНЫЙ</w:t>
      </w:r>
    </w:p>
    <w:sectPr w:rsidR="00691475" w:rsidRPr="00691475" w:rsidSect="00691475">
      <w:type w:val="continuous"/>
      <w:pgSz w:w="11907" w:h="16839" w:code="9"/>
      <w:pgMar w:top="1296" w:right="1368" w:bottom="1440" w:left="1368" w:header="720" w:footer="1080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ABB" w:rsidRDefault="00166ABB">
      <w:r>
        <w:separator/>
      </w:r>
    </w:p>
  </w:endnote>
  <w:endnote w:type="continuationSeparator" w:id="0">
    <w:p w:rsidR="00166ABB" w:rsidRDefault="0016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ABB" w:rsidRDefault="00166ABB">
      <w:r>
        <w:separator/>
      </w:r>
    </w:p>
  </w:footnote>
  <w:footnote w:type="continuationSeparator" w:id="0">
    <w:p w:rsidR="00166ABB" w:rsidRDefault="00166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0AE8CB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90" w:rsidRDefault="00EE5A27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&#13;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5112E"/>
    <w:multiLevelType w:val="hybridMultilevel"/>
    <w:tmpl w:val="9412F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5A6D51"/>
    <w:multiLevelType w:val="hybridMultilevel"/>
    <w:tmpl w:val="1984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42FC8"/>
    <w:multiLevelType w:val="hybridMultilevel"/>
    <w:tmpl w:val="7C9843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E0EA4"/>
    <w:multiLevelType w:val="hybridMultilevel"/>
    <w:tmpl w:val="B5F4EF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37F5F"/>
    <w:multiLevelType w:val="hybridMultilevel"/>
    <w:tmpl w:val="7E2611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B7919"/>
    <w:multiLevelType w:val="hybridMultilevel"/>
    <w:tmpl w:val="21B8F908"/>
    <w:lvl w:ilvl="0" w:tplc="041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3"/>
  </w:num>
  <w:num w:numId="15">
    <w:abstractNumId w:val="12"/>
  </w:num>
  <w:num w:numId="16">
    <w:abstractNumId w:val="10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89"/>
    <w:rsid w:val="00166ABB"/>
    <w:rsid w:val="00226730"/>
    <w:rsid w:val="002A26D6"/>
    <w:rsid w:val="002A7198"/>
    <w:rsid w:val="003C2CA8"/>
    <w:rsid w:val="00691475"/>
    <w:rsid w:val="00793F90"/>
    <w:rsid w:val="008071D8"/>
    <w:rsid w:val="00837589"/>
    <w:rsid w:val="00C17B34"/>
    <w:rsid w:val="00E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5A976"/>
  <w15:chartTrackingRefBased/>
  <w15:docId w15:val="{4D2BD912-BC13-BA48-9CAB-51969AC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837589"/>
    <w:rPr>
      <w:color w:val="53C3C7" w:themeColor="hyperlink"/>
      <w:u w:val="single"/>
    </w:rPr>
  </w:style>
  <w:style w:type="character" w:styleId="aff4">
    <w:name w:val="Unresolved Mention"/>
    <w:basedOn w:val="a2"/>
    <w:uiPriority w:val="99"/>
    <w:semiHidden/>
    <w:unhideWhenUsed/>
    <w:rsid w:val="00837589"/>
    <w:rPr>
      <w:color w:val="808080"/>
      <w:shd w:val="clear" w:color="auto" w:fill="E6E6E6"/>
    </w:rPr>
  </w:style>
  <w:style w:type="character" w:styleId="aff5">
    <w:name w:val="FollowedHyperlink"/>
    <w:basedOn w:val="a2"/>
    <w:uiPriority w:val="99"/>
    <w:semiHidden/>
    <w:unhideWhenUsed/>
    <w:rsid w:val="0069147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seniamolodcova/Library/Containers/com.microsoft.Word/Data/Library/Application%20Support/Microsoft/Office/16.0/DTS/ru-RU%7b50BD4055-3F41-EC42-99F5-69BB733DB2AD%7d/%7bD6D8B620-C7E6-184F-BE55-1C92D1457C00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6C87-FEA7-4846-946E-B7C2ED12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Яркое резюме.dotx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Василовская Ксения Игоревна</cp:lastModifiedBy>
  <cp:revision>2</cp:revision>
  <dcterms:created xsi:type="dcterms:W3CDTF">2018-02-02T07:42:00Z</dcterms:created>
  <dcterms:modified xsi:type="dcterms:W3CDTF">2018-02-02T08:04:00Z</dcterms:modified>
</cp:coreProperties>
</file>